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6930" w14:textId="77777777" w:rsidR="00165BAF" w:rsidRPr="009954A3" w:rsidRDefault="00322B18" w:rsidP="00165BAF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Summary:"/>
          <w:tag w:val="Summary:"/>
          <w:id w:val="-1062706221"/>
          <w:placeholder>
            <w:docPart w:val="032BBC04A8454C2C947B60D868582638"/>
          </w:placeholder>
          <w:temporary/>
          <w:showingPlcHdr/>
          <w15:appearance w15:val="hidden"/>
        </w:sdtPr>
        <w:sdtEndPr/>
        <w:sdtContent>
          <w:r w:rsidR="00165BAF" w:rsidRPr="009954A3">
            <w:rPr>
              <w:rFonts w:asciiTheme="minorHAnsi" w:hAnsiTheme="minorHAnsi" w:cstheme="minorHAnsi"/>
              <w:b/>
              <w:sz w:val="20"/>
              <w:szCs w:val="20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9954A3" w14:paraId="252B3733" w14:textId="77777777" w:rsidTr="00D91597">
        <w:tc>
          <w:tcPr>
            <w:tcW w:w="8640" w:type="dxa"/>
          </w:tcPr>
          <w:p w14:paraId="3C3700EC" w14:textId="2D17A4BC" w:rsidR="00033380" w:rsidRPr="009954A3" w:rsidRDefault="002432B1" w:rsidP="00033380">
            <w:pPr>
              <w:rPr>
                <w:rFonts w:cstheme="minorHAnsi"/>
              </w:rPr>
            </w:pPr>
            <w:r w:rsidRPr="009954A3">
              <w:rPr>
                <w:rFonts w:cstheme="minorHAnsi"/>
                <w:shd w:val="clear" w:color="auto" w:fill="FFFFFF"/>
              </w:rPr>
              <w:t xml:space="preserve">Energetic and </w:t>
            </w:r>
            <w:r w:rsidR="009954A3" w:rsidRPr="009954A3">
              <w:rPr>
                <w:rFonts w:cstheme="minorHAnsi"/>
                <w:shd w:val="clear" w:color="auto" w:fill="FFFFFF"/>
              </w:rPr>
              <w:t>enthusiastic</w:t>
            </w:r>
            <w:r w:rsidRPr="009954A3">
              <w:rPr>
                <w:rFonts w:cstheme="minorHAnsi"/>
                <w:shd w:val="clear" w:color="auto" w:fill="FFFFFF"/>
              </w:rPr>
              <w:t xml:space="preserve"> </w:t>
            </w:r>
            <w:r w:rsidR="003B3E12" w:rsidRPr="009954A3">
              <w:rPr>
                <w:rFonts w:cstheme="minorHAnsi"/>
                <w:shd w:val="clear" w:color="auto" w:fill="FFFFFF"/>
              </w:rPr>
              <w:t>u</w:t>
            </w:r>
            <w:r w:rsidRPr="009954A3">
              <w:rPr>
                <w:rFonts w:cstheme="minorHAnsi"/>
                <w:shd w:val="clear" w:color="auto" w:fill="FFFFFF"/>
              </w:rPr>
              <w:t xml:space="preserve">niversity student working towards Bachelor of Science in Applied Computer Science in The University of </w:t>
            </w:r>
            <w:r w:rsidR="003B3E12" w:rsidRPr="009954A3">
              <w:rPr>
                <w:rFonts w:cstheme="minorHAnsi"/>
                <w:shd w:val="clear" w:color="auto" w:fill="FFFFFF"/>
              </w:rPr>
              <w:t>W</w:t>
            </w:r>
            <w:r w:rsidRPr="009954A3">
              <w:rPr>
                <w:rFonts w:cstheme="minorHAnsi"/>
                <w:shd w:val="clear" w:color="auto" w:fill="FFFFFF"/>
              </w:rPr>
              <w:t xml:space="preserve">innipeg. Aiming to use my knowledge that I have acquired from my coursework as well as self-study and with my hard work to satisfy my </w:t>
            </w:r>
            <w:r w:rsidR="00C70A9D" w:rsidRPr="009954A3">
              <w:rPr>
                <w:rFonts w:cstheme="minorHAnsi"/>
                <w:shd w:val="clear" w:color="auto" w:fill="FFFFFF"/>
              </w:rPr>
              <w:t xml:space="preserve">client </w:t>
            </w:r>
            <w:r w:rsidRPr="009954A3">
              <w:rPr>
                <w:rFonts w:cstheme="minorHAnsi"/>
                <w:shd w:val="clear" w:color="auto" w:fill="FFFFFF"/>
              </w:rPr>
              <w:t>at your organization and willing to learn more from</w:t>
            </w:r>
            <w:r w:rsidR="00C70A9D" w:rsidRPr="009954A3">
              <w:rPr>
                <w:rFonts w:cstheme="minorHAnsi"/>
                <w:shd w:val="clear" w:color="auto" w:fill="FFFFFF"/>
              </w:rPr>
              <w:t xml:space="preserve"> industry</w:t>
            </w:r>
            <w:r w:rsidRPr="009954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05F174BA" w14:textId="77777777" w:rsidR="00033380" w:rsidRPr="009954A3" w:rsidRDefault="00322B18" w:rsidP="00033380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Computer skills:"/>
          <w:tag w:val="Computer skills:"/>
          <w:id w:val="1126435726"/>
          <w:placeholder>
            <w:docPart w:val="24A8128F65B84E6B8F107164FB205022"/>
          </w:placeholder>
          <w:temporary/>
          <w:showingPlcHdr/>
          <w15:appearance w15:val="hidden"/>
        </w:sdtPr>
        <w:sdtEndPr/>
        <w:sdtContent>
          <w:r w:rsidR="00033380" w:rsidRPr="009954A3">
            <w:rPr>
              <w:rFonts w:asciiTheme="minorHAnsi" w:hAnsiTheme="minorHAnsi" w:cstheme="minorHAnsi"/>
              <w:b/>
              <w:sz w:val="20"/>
              <w:szCs w:val="20"/>
            </w:rPr>
            <w:t>Computer skills</w:t>
          </w:r>
        </w:sdtContent>
      </w:sdt>
    </w:p>
    <w:p w14:paraId="5789277F" w14:textId="12BA119B" w:rsidR="006F4F0F" w:rsidRPr="009954A3" w:rsidRDefault="00322B18" w:rsidP="006F4F0F">
      <w:pPr>
        <w:pStyle w:val="Heading2"/>
        <w:rPr>
          <w:rFonts w:cstheme="minorHAnsi"/>
        </w:rPr>
      </w:pPr>
      <w:sdt>
        <w:sdtPr>
          <w:rPr>
            <w:rFonts w:cstheme="minorHAnsi"/>
          </w:rPr>
          <w:alias w:val="Languages:"/>
          <w:tag w:val="Languages:"/>
          <w:id w:val="1517655715"/>
          <w:placeholder>
            <w:docPart w:val="6113D7C04E094ECFA8A4BB588439E321"/>
          </w:placeholder>
          <w:temporary/>
          <w:showingPlcHdr/>
          <w15:appearance w15:val="hidden"/>
        </w:sdtPr>
        <w:sdtEndPr/>
        <w:sdtContent>
          <w:r w:rsidR="006F4F0F" w:rsidRPr="009954A3">
            <w:rPr>
              <w:rFonts w:cstheme="minorHAnsi"/>
            </w:rPr>
            <w:t>Languages</w:t>
          </w:r>
        </w:sdtContent>
      </w:sdt>
      <w:r w:rsidR="006F4F0F" w:rsidRPr="009954A3">
        <w:rPr>
          <w:rFonts w:cstheme="minorHAnsi"/>
        </w:rPr>
        <w:t>:</w:t>
      </w:r>
    </w:p>
    <w:p w14:paraId="751B9874" w14:textId="571EA8A6" w:rsidR="00033380" w:rsidRPr="009954A3" w:rsidRDefault="003B3E12" w:rsidP="006F4F0F">
      <w:pPr>
        <w:pStyle w:val="ListParagraph"/>
        <w:numPr>
          <w:ilvl w:val="0"/>
          <w:numId w:val="28"/>
        </w:numPr>
        <w:rPr>
          <w:rFonts w:cstheme="minorHAnsi"/>
        </w:rPr>
      </w:pPr>
      <w:r w:rsidRPr="009954A3">
        <w:rPr>
          <w:rFonts w:cstheme="minorHAnsi"/>
        </w:rPr>
        <w:t>JAVA,</w:t>
      </w:r>
      <w:r w:rsidR="009F6EE3" w:rsidRPr="009954A3">
        <w:rPr>
          <w:rFonts w:cstheme="minorHAnsi"/>
        </w:rPr>
        <w:t xml:space="preserve"> Python,</w:t>
      </w:r>
      <w:r w:rsidR="00D91597" w:rsidRPr="009954A3">
        <w:rPr>
          <w:rFonts w:cstheme="minorHAnsi"/>
        </w:rPr>
        <w:t xml:space="preserve"> </w:t>
      </w:r>
      <w:r w:rsidR="009F6EE3" w:rsidRPr="009954A3">
        <w:rPr>
          <w:rFonts w:cstheme="minorHAnsi"/>
        </w:rPr>
        <w:t xml:space="preserve">Bash scripting, </w:t>
      </w:r>
      <w:r w:rsidR="00D91597" w:rsidRPr="009954A3">
        <w:rPr>
          <w:rFonts w:cstheme="minorHAnsi"/>
        </w:rPr>
        <w:t>Web Design and Development (</w:t>
      </w:r>
      <w:r w:rsidRPr="009954A3">
        <w:rPr>
          <w:rFonts w:cstheme="minorHAnsi"/>
        </w:rPr>
        <w:t>HTML, CSS</w:t>
      </w:r>
      <w:r w:rsidR="003975C0" w:rsidRPr="009954A3">
        <w:rPr>
          <w:rFonts w:cstheme="minorHAnsi"/>
        </w:rPr>
        <w:t>, Java-Script</w:t>
      </w:r>
      <w:r w:rsidR="00C70A9D" w:rsidRPr="009954A3">
        <w:rPr>
          <w:rFonts w:cstheme="minorHAnsi"/>
        </w:rPr>
        <w:t>, WordPress</w:t>
      </w:r>
      <w:r w:rsidR="00D91597" w:rsidRPr="009954A3">
        <w:rPr>
          <w:rFonts w:cstheme="minorHAnsi"/>
        </w:rPr>
        <w:t>)</w:t>
      </w:r>
    </w:p>
    <w:p w14:paraId="634FCBDB" w14:textId="390D7008" w:rsidR="003975C0" w:rsidRPr="009954A3" w:rsidRDefault="009F6EE3" w:rsidP="006F4F0F">
      <w:pPr>
        <w:ind w:left="792" w:hanging="360"/>
        <w:rPr>
          <w:rFonts w:cstheme="minorHAnsi"/>
          <w:b/>
          <w:bCs/>
        </w:rPr>
      </w:pPr>
      <w:r w:rsidRPr="009954A3">
        <w:rPr>
          <w:rFonts w:cstheme="minorHAnsi"/>
          <w:b/>
          <w:bCs/>
        </w:rPr>
        <w:t>Proficient in</w:t>
      </w:r>
      <w:r w:rsidR="00273A7E" w:rsidRPr="009954A3">
        <w:rPr>
          <w:rFonts w:cstheme="minorHAnsi"/>
          <w:b/>
          <w:bCs/>
        </w:rPr>
        <w:t xml:space="preserve">: </w:t>
      </w:r>
    </w:p>
    <w:p w14:paraId="4B3A83DF" w14:textId="4E63FA9D" w:rsidR="003975C0" w:rsidRPr="009954A3" w:rsidRDefault="003975C0" w:rsidP="003975C0">
      <w:pPr>
        <w:pStyle w:val="ListParagraph"/>
        <w:numPr>
          <w:ilvl w:val="0"/>
          <w:numId w:val="25"/>
        </w:numPr>
        <w:rPr>
          <w:rFonts w:cstheme="minorHAnsi"/>
        </w:rPr>
      </w:pPr>
      <w:r w:rsidRPr="009954A3">
        <w:rPr>
          <w:rFonts w:cstheme="minorHAnsi"/>
        </w:rPr>
        <w:t xml:space="preserve">Computer architecture and </w:t>
      </w:r>
      <w:r w:rsidR="009F6EE3" w:rsidRPr="009954A3">
        <w:rPr>
          <w:rFonts w:cstheme="minorHAnsi"/>
        </w:rPr>
        <w:t>organization (Assembly language)</w:t>
      </w:r>
      <w:r w:rsidRPr="009954A3">
        <w:rPr>
          <w:rFonts w:cstheme="minorHAnsi"/>
        </w:rPr>
        <w:t>,</w:t>
      </w:r>
    </w:p>
    <w:p w14:paraId="30D0CC78" w14:textId="77777777" w:rsidR="003975C0" w:rsidRPr="009954A3" w:rsidRDefault="003975C0" w:rsidP="003975C0">
      <w:pPr>
        <w:pStyle w:val="ListParagraph"/>
        <w:numPr>
          <w:ilvl w:val="0"/>
          <w:numId w:val="25"/>
        </w:numPr>
        <w:rPr>
          <w:rFonts w:cstheme="minorHAnsi"/>
        </w:rPr>
      </w:pPr>
      <w:r w:rsidRPr="009954A3">
        <w:rPr>
          <w:rFonts w:cstheme="minorHAnsi"/>
        </w:rPr>
        <w:t xml:space="preserve">agile development and software requirement and designing </w:t>
      </w:r>
    </w:p>
    <w:p w14:paraId="1C08C46D" w14:textId="01752A5A" w:rsidR="00273A7E" w:rsidRPr="009954A3" w:rsidRDefault="003975C0" w:rsidP="003975C0">
      <w:pPr>
        <w:pStyle w:val="ListParagraph"/>
        <w:numPr>
          <w:ilvl w:val="0"/>
          <w:numId w:val="25"/>
        </w:numPr>
        <w:rPr>
          <w:rFonts w:cstheme="minorHAnsi"/>
        </w:rPr>
      </w:pPr>
      <w:r w:rsidRPr="009954A3">
        <w:rPr>
          <w:rFonts w:cstheme="minorHAnsi"/>
        </w:rPr>
        <w:t>Data Structure and Algorithms</w:t>
      </w:r>
    </w:p>
    <w:p w14:paraId="4E7DD8C6" w14:textId="5DC72716" w:rsidR="006F4F0F" w:rsidRPr="009954A3" w:rsidRDefault="006F4F0F" w:rsidP="006F4F0F">
      <w:pPr>
        <w:pStyle w:val="ListParagraph"/>
        <w:numPr>
          <w:ilvl w:val="0"/>
          <w:numId w:val="25"/>
        </w:numPr>
        <w:rPr>
          <w:rFonts w:cstheme="minorHAnsi"/>
        </w:rPr>
      </w:pPr>
      <w:r w:rsidRPr="009954A3">
        <w:rPr>
          <w:rFonts w:cstheme="minorHAnsi"/>
        </w:rPr>
        <w:t>Troubleshooting techniques</w:t>
      </w:r>
    </w:p>
    <w:p w14:paraId="22FC2885" w14:textId="7269B986" w:rsidR="00FB48D6" w:rsidRPr="009954A3" w:rsidRDefault="00FB48D6" w:rsidP="006F4F0F">
      <w:pPr>
        <w:pStyle w:val="ListParagraph"/>
        <w:numPr>
          <w:ilvl w:val="0"/>
          <w:numId w:val="25"/>
        </w:numPr>
        <w:rPr>
          <w:rFonts w:cstheme="minorHAnsi"/>
        </w:rPr>
      </w:pPr>
      <w:r w:rsidRPr="009954A3">
        <w:rPr>
          <w:rFonts w:cstheme="minorHAnsi"/>
        </w:rPr>
        <w:t>Digital and social media Marketing</w:t>
      </w:r>
    </w:p>
    <w:p w14:paraId="3EB49DDD" w14:textId="7995765C" w:rsidR="00033380" w:rsidRPr="009954A3" w:rsidRDefault="006F4F0F" w:rsidP="006F4F0F">
      <w:pPr>
        <w:pStyle w:val="Heading2"/>
        <w:rPr>
          <w:rFonts w:cstheme="minorHAnsi"/>
        </w:rPr>
      </w:pPr>
      <w:r w:rsidRPr="009954A3">
        <w:rPr>
          <w:rFonts w:cstheme="minorHAnsi"/>
        </w:rPr>
        <w:t>Software:</w:t>
      </w:r>
    </w:p>
    <w:p w14:paraId="32190DB7" w14:textId="1E78F7C4" w:rsidR="00033380" w:rsidRPr="009954A3" w:rsidRDefault="003B3E12" w:rsidP="006F4F0F">
      <w:pPr>
        <w:pStyle w:val="ListParagraph"/>
        <w:numPr>
          <w:ilvl w:val="0"/>
          <w:numId w:val="30"/>
        </w:numPr>
        <w:rPr>
          <w:rFonts w:cstheme="minorHAnsi"/>
        </w:rPr>
      </w:pPr>
      <w:r w:rsidRPr="009954A3">
        <w:rPr>
          <w:rFonts w:cstheme="minorHAnsi"/>
        </w:rPr>
        <w:t>Database: Microsoft Access</w:t>
      </w:r>
    </w:p>
    <w:p w14:paraId="062FE493" w14:textId="0620262D" w:rsidR="00033380" w:rsidRPr="009954A3" w:rsidRDefault="003B3E12" w:rsidP="006F4F0F">
      <w:pPr>
        <w:pStyle w:val="ListParagraph"/>
        <w:numPr>
          <w:ilvl w:val="0"/>
          <w:numId w:val="30"/>
        </w:numPr>
        <w:rPr>
          <w:rFonts w:cstheme="minorHAnsi"/>
        </w:rPr>
      </w:pPr>
      <w:r w:rsidRPr="009954A3">
        <w:rPr>
          <w:rFonts w:cstheme="minorHAnsi"/>
        </w:rPr>
        <w:t>Platforms: Linux/Unix</w:t>
      </w:r>
      <w:r w:rsidR="003975C0" w:rsidRPr="009954A3">
        <w:rPr>
          <w:rFonts w:cstheme="minorHAnsi"/>
        </w:rPr>
        <w:t xml:space="preserve"> (Debian)</w:t>
      </w:r>
      <w:r w:rsidRPr="009954A3">
        <w:rPr>
          <w:rFonts w:cstheme="minorHAnsi"/>
        </w:rPr>
        <w:t>, Microsoft windows 7, Microsoft windows 10</w:t>
      </w:r>
    </w:p>
    <w:p w14:paraId="2F7822CD" w14:textId="78B5962A" w:rsidR="006F4F0F" w:rsidRPr="009954A3" w:rsidRDefault="003B3E12" w:rsidP="006F4F0F">
      <w:pPr>
        <w:pStyle w:val="ListParagraph"/>
        <w:numPr>
          <w:ilvl w:val="0"/>
          <w:numId w:val="30"/>
        </w:numPr>
        <w:rPr>
          <w:rFonts w:cstheme="minorHAnsi"/>
        </w:rPr>
      </w:pPr>
      <w:r w:rsidRPr="009954A3">
        <w:rPr>
          <w:rFonts w:cstheme="minorHAnsi"/>
        </w:rPr>
        <w:t>Microsoft Offic</w:t>
      </w:r>
      <w:r w:rsidR="006F4F0F" w:rsidRPr="009954A3">
        <w:rPr>
          <w:rFonts w:cstheme="minorHAnsi"/>
        </w:rPr>
        <w:t>e</w:t>
      </w:r>
    </w:p>
    <w:p w14:paraId="70FFE34A" w14:textId="77777777" w:rsidR="00033380" w:rsidRPr="009954A3" w:rsidRDefault="00322B18" w:rsidP="00033380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1922599604"/>
          <w:placeholder>
            <w:docPart w:val="F7A33916352A49AE89B4817BFCFDB5CD"/>
          </w:placeholder>
          <w:temporary/>
          <w:showingPlcHdr/>
          <w15:appearance w15:val="hidden"/>
        </w:sdtPr>
        <w:sdtEndPr/>
        <w:sdtContent>
          <w:r w:rsidR="00033380" w:rsidRPr="009954A3">
            <w:rPr>
              <w:rFonts w:asciiTheme="minorHAnsi" w:hAnsiTheme="minorHAnsi" w:cstheme="minorHAnsi"/>
              <w:b/>
              <w:sz w:val="20"/>
              <w:szCs w:val="20"/>
            </w:rPr>
            <w:t>Experience</w:t>
          </w:r>
        </w:sdtContent>
      </w:sdt>
    </w:p>
    <w:tbl>
      <w:tblPr>
        <w:tblW w:w="4852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237"/>
        <w:gridCol w:w="2147"/>
      </w:tblGrid>
      <w:tr w:rsidR="00300698" w:rsidRPr="009954A3" w14:paraId="3C6F1E31" w14:textId="77777777" w:rsidTr="008E5B98">
        <w:trPr>
          <w:trHeight w:val="209"/>
        </w:trPr>
        <w:tc>
          <w:tcPr>
            <w:tcW w:w="6237" w:type="dxa"/>
          </w:tcPr>
          <w:p w14:paraId="23BF6FD1" w14:textId="05A2122F" w:rsidR="00300698" w:rsidRPr="009954A3" w:rsidRDefault="00C04705" w:rsidP="007D5AB6">
            <w:pPr>
              <w:pStyle w:val="Heading2"/>
              <w:rPr>
                <w:rFonts w:cstheme="minorHAnsi"/>
                <w:i/>
                <w:iCs/>
              </w:rPr>
            </w:pPr>
            <w:r w:rsidRPr="009954A3">
              <w:rPr>
                <w:rFonts w:cstheme="minorHAnsi"/>
                <w:i/>
                <w:iCs/>
              </w:rPr>
              <w:t>Web Developer</w:t>
            </w:r>
            <w:r w:rsidR="009F6EE3" w:rsidRPr="009954A3">
              <w:rPr>
                <w:rFonts w:cstheme="minorHAnsi"/>
                <w:i/>
                <w:iCs/>
              </w:rPr>
              <w:t xml:space="preserve"> (Volunteering)</w:t>
            </w:r>
          </w:p>
        </w:tc>
        <w:tc>
          <w:tcPr>
            <w:tcW w:w="2147" w:type="dxa"/>
          </w:tcPr>
          <w:p w14:paraId="023167FE" w14:textId="31CD0A08" w:rsidR="00300698" w:rsidRPr="009954A3" w:rsidRDefault="00C04705" w:rsidP="007D5AB6">
            <w:pPr>
              <w:pStyle w:val="Dates"/>
              <w:rPr>
                <w:rFonts w:cstheme="minorHAnsi"/>
              </w:rPr>
            </w:pPr>
            <w:r w:rsidRPr="009954A3">
              <w:rPr>
                <w:rFonts w:cstheme="minorHAnsi"/>
              </w:rPr>
              <w:t>Present</w:t>
            </w:r>
          </w:p>
        </w:tc>
      </w:tr>
    </w:tbl>
    <w:p w14:paraId="31012BBF" w14:textId="77777777" w:rsidR="00C04705" w:rsidRPr="009954A3" w:rsidRDefault="003975C0" w:rsidP="00C04705">
      <w:pPr>
        <w:pStyle w:val="Location"/>
        <w:rPr>
          <w:rFonts w:cstheme="minorHAnsi"/>
        </w:rPr>
      </w:pPr>
      <w:r w:rsidRPr="009954A3">
        <w:rPr>
          <w:rFonts w:cstheme="minorHAnsi"/>
        </w:rPr>
        <w:t xml:space="preserve">      </w:t>
      </w:r>
      <w:r w:rsidR="00C04705" w:rsidRPr="009954A3">
        <w:rPr>
          <w:rFonts w:cstheme="minorHAnsi"/>
        </w:rPr>
        <w:t>UW IMPACT, University of Winnipeg, MB</w:t>
      </w:r>
    </w:p>
    <w:p w14:paraId="2E336194" w14:textId="77777777" w:rsidR="00C04705" w:rsidRPr="009954A3" w:rsidRDefault="00C04705" w:rsidP="00C04705">
      <w:pPr>
        <w:pStyle w:val="Location"/>
        <w:numPr>
          <w:ilvl w:val="0"/>
          <w:numId w:val="37"/>
        </w:numPr>
        <w:rPr>
          <w:rFonts w:cstheme="minorHAnsi"/>
          <w:i w:val="0"/>
          <w:iCs/>
        </w:rPr>
      </w:pPr>
      <w:r w:rsidRPr="009954A3">
        <w:rPr>
          <w:rFonts w:cstheme="minorHAnsi"/>
          <w:i w:val="0"/>
          <w:iCs/>
          <w:spacing w:val="0"/>
          <w:lang w:val="en-CA" w:eastAsia="en-CA"/>
        </w:rPr>
        <w:t>Design and develop modern responsive websites</w:t>
      </w:r>
    </w:p>
    <w:p w14:paraId="5E91A3BB" w14:textId="77777777" w:rsidR="00C04705" w:rsidRPr="009954A3" w:rsidRDefault="00C04705" w:rsidP="00C04705">
      <w:pPr>
        <w:pStyle w:val="Location"/>
        <w:numPr>
          <w:ilvl w:val="0"/>
          <w:numId w:val="37"/>
        </w:numPr>
        <w:rPr>
          <w:rFonts w:cstheme="minorHAnsi"/>
          <w:i w:val="0"/>
          <w:iCs/>
        </w:rPr>
      </w:pPr>
      <w:r w:rsidRPr="009954A3">
        <w:rPr>
          <w:rFonts w:cstheme="minorHAnsi"/>
          <w:i w:val="0"/>
          <w:iCs/>
          <w:spacing w:val="0"/>
          <w:lang w:val="en-CA" w:eastAsia="en-CA"/>
        </w:rPr>
        <w:t>Update features of current websites</w:t>
      </w:r>
    </w:p>
    <w:p w14:paraId="25860151" w14:textId="77777777" w:rsidR="00C04705" w:rsidRPr="009954A3" w:rsidRDefault="00C04705" w:rsidP="00C04705">
      <w:pPr>
        <w:pStyle w:val="Location"/>
        <w:numPr>
          <w:ilvl w:val="0"/>
          <w:numId w:val="37"/>
        </w:numPr>
        <w:rPr>
          <w:rFonts w:cstheme="minorHAnsi"/>
          <w:i w:val="0"/>
          <w:iCs/>
        </w:rPr>
      </w:pPr>
      <w:r w:rsidRPr="009954A3">
        <w:rPr>
          <w:rFonts w:cstheme="minorHAnsi"/>
          <w:i w:val="0"/>
          <w:iCs/>
          <w:spacing w:val="0"/>
          <w:lang w:val="en-CA" w:eastAsia="en-CA"/>
        </w:rPr>
        <w:t>Fix issues in webpages</w:t>
      </w:r>
    </w:p>
    <w:p w14:paraId="339CD2D0" w14:textId="4848A245" w:rsidR="00C04705" w:rsidRPr="009954A3" w:rsidRDefault="00C04705" w:rsidP="00C04705">
      <w:pPr>
        <w:pStyle w:val="Location"/>
        <w:numPr>
          <w:ilvl w:val="0"/>
          <w:numId w:val="37"/>
        </w:numPr>
        <w:rPr>
          <w:rFonts w:cstheme="minorHAnsi"/>
          <w:i w:val="0"/>
          <w:iCs/>
        </w:rPr>
      </w:pPr>
      <w:r w:rsidRPr="009954A3">
        <w:rPr>
          <w:rFonts w:cstheme="minorHAnsi"/>
          <w:i w:val="0"/>
          <w:iCs/>
          <w:spacing w:val="0"/>
          <w:lang w:val="en-CA" w:eastAsia="en-CA"/>
        </w:rPr>
        <w:t>Ensure all webpages are bug-free and safe</w:t>
      </w:r>
    </w:p>
    <w:p w14:paraId="48167BA9" w14:textId="1F74F745" w:rsidR="009954A3" w:rsidRPr="009954A3" w:rsidRDefault="009F6EE3" w:rsidP="009F6EE3">
      <w:pPr>
        <w:rPr>
          <w:rFonts w:cstheme="minorHAnsi"/>
          <w:b/>
        </w:rPr>
      </w:pPr>
      <w:r w:rsidRPr="009954A3">
        <w:rPr>
          <w:rFonts w:cstheme="minorHAnsi"/>
          <w:b/>
        </w:rPr>
        <w:t xml:space="preserve">        </w:t>
      </w:r>
      <w:r w:rsidR="009954A3" w:rsidRPr="00F51ECA">
        <w:rPr>
          <w:rFonts w:cstheme="minorHAnsi"/>
          <w:b/>
          <w:i/>
          <w:iCs/>
        </w:rPr>
        <w:t xml:space="preserve">Note Taker (Volunteering) </w:t>
      </w:r>
      <w:r w:rsidR="009954A3">
        <w:rPr>
          <w:rFonts w:cstheme="minorHAnsi"/>
          <w:b/>
        </w:rPr>
        <w:t xml:space="preserve">                                                                       </w:t>
      </w:r>
      <w:r w:rsidR="009954A3" w:rsidRPr="009954A3">
        <w:rPr>
          <w:rFonts w:cstheme="minorHAnsi"/>
          <w:bCs/>
        </w:rPr>
        <w:t>June 2020 – July 2020</w:t>
      </w:r>
      <w:r w:rsidR="009954A3">
        <w:rPr>
          <w:rFonts w:cstheme="minorHAnsi"/>
          <w:b/>
        </w:rPr>
        <w:t xml:space="preserve"> </w:t>
      </w:r>
    </w:p>
    <w:p w14:paraId="6DE5C78B" w14:textId="1B8DA5FE" w:rsidR="009954A3" w:rsidRPr="009954A3" w:rsidRDefault="009954A3" w:rsidP="009F6EE3">
      <w:pPr>
        <w:rPr>
          <w:rFonts w:cstheme="minorHAnsi"/>
          <w:bCs/>
          <w:i/>
          <w:iCs/>
        </w:rPr>
      </w:pPr>
      <w:r w:rsidRPr="009954A3">
        <w:rPr>
          <w:rFonts w:cstheme="minorHAnsi"/>
          <w:bCs/>
          <w:i/>
          <w:iCs/>
        </w:rPr>
        <w:t xml:space="preserve">            </w:t>
      </w:r>
      <w:r>
        <w:rPr>
          <w:rFonts w:cstheme="minorHAnsi"/>
          <w:bCs/>
          <w:i/>
          <w:iCs/>
        </w:rPr>
        <w:t xml:space="preserve">  </w:t>
      </w:r>
      <w:r w:rsidRPr="009954A3">
        <w:rPr>
          <w:rFonts w:cstheme="minorHAnsi"/>
          <w:bCs/>
          <w:i/>
          <w:iCs/>
        </w:rPr>
        <w:t xml:space="preserve"> University of Winnipeg, MB</w:t>
      </w:r>
    </w:p>
    <w:p w14:paraId="6B2D44E6" w14:textId="62F160A0" w:rsidR="009954A3" w:rsidRPr="009954A3" w:rsidRDefault="009954A3" w:rsidP="00FA129A">
      <w:pPr>
        <w:pStyle w:val="ListParagraph"/>
        <w:numPr>
          <w:ilvl w:val="0"/>
          <w:numId w:val="40"/>
        </w:numPr>
        <w:rPr>
          <w:rFonts w:cstheme="minorHAnsi"/>
          <w:bCs/>
          <w:i/>
          <w:iCs/>
        </w:rPr>
      </w:pPr>
      <w:r w:rsidRPr="009954A3">
        <w:rPr>
          <w:rFonts w:cstheme="minorHAnsi"/>
          <w:shd w:val="clear" w:color="auto" w:fill="FFFFFF"/>
        </w:rPr>
        <w:t>Provide organized, hand-written notes of lecture materials (Linear Algebra-2).</w:t>
      </w:r>
    </w:p>
    <w:p w14:paraId="349ADA88" w14:textId="024A99DB" w:rsidR="009954A3" w:rsidRPr="009954A3" w:rsidRDefault="009954A3" w:rsidP="009954A3">
      <w:pPr>
        <w:pStyle w:val="ListParagraph"/>
        <w:numPr>
          <w:ilvl w:val="0"/>
          <w:numId w:val="40"/>
        </w:numPr>
        <w:rPr>
          <w:rFonts w:cstheme="minorHAnsi"/>
          <w:bCs/>
          <w:i/>
          <w:iCs/>
        </w:rPr>
      </w:pPr>
      <w:r w:rsidRPr="009954A3">
        <w:rPr>
          <w:rFonts w:cstheme="minorHAnsi"/>
          <w:shd w:val="clear" w:color="auto" w:fill="FFFFFF"/>
        </w:rPr>
        <w:t>Got Reference letter from Accessibility Services</w:t>
      </w:r>
      <w:r w:rsidRPr="009954A3">
        <w:rPr>
          <w:rFonts w:cstheme="minorHAnsi"/>
          <w:bCs/>
          <w:i/>
          <w:iCs/>
        </w:rPr>
        <w:t xml:space="preserve">    </w:t>
      </w:r>
    </w:p>
    <w:p w14:paraId="34AC1126" w14:textId="08FAB30A" w:rsidR="009954A3" w:rsidRDefault="009954A3" w:rsidP="009F6EE3">
      <w:pPr>
        <w:rPr>
          <w:rFonts w:cstheme="minorHAnsi"/>
          <w:b/>
          <w:i/>
          <w:iCs/>
        </w:rPr>
      </w:pPr>
      <w:r w:rsidRPr="009954A3">
        <w:rPr>
          <w:rFonts w:cstheme="minorHAnsi"/>
          <w:b/>
        </w:rPr>
        <w:t xml:space="preserve">         </w:t>
      </w:r>
      <w:r w:rsidRPr="00F51ECA">
        <w:rPr>
          <w:rFonts w:cstheme="minorHAnsi"/>
          <w:b/>
          <w:i/>
          <w:iCs/>
        </w:rPr>
        <w:t>Participated</w:t>
      </w:r>
      <w:r w:rsidR="000216C1" w:rsidRPr="009954A3">
        <w:rPr>
          <w:rFonts w:cstheme="minorHAnsi"/>
          <w:b/>
          <w:i/>
          <w:iCs/>
        </w:rPr>
        <w:t>:</w:t>
      </w:r>
    </w:p>
    <w:p w14:paraId="29BA5B46" w14:textId="5881B55B" w:rsidR="009954A3" w:rsidRPr="00F51ECA" w:rsidRDefault="009F6EE3" w:rsidP="00F51ECA">
      <w:pPr>
        <w:pStyle w:val="ListParagraph"/>
        <w:numPr>
          <w:ilvl w:val="0"/>
          <w:numId w:val="45"/>
        </w:numPr>
        <w:rPr>
          <w:rFonts w:cstheme="minorHAnsi"/>
          <w:b/>
          <w:bCs/>
        </w:rPr>
      </w:pPr>
      <w:r w:rsidRPr="00F51ECA">
        <w:rPr>
          <w:rFonts w:cstheme="minorHAnsi"/>
          <w:bCs/>
          <w:i/>
          <w:iCs/>
        </w:rPr>
        <w:t>ACM</w:t>
      </w:r>
      <w:r w:rsidR="008E5B98" w:rsidRPr="00F51ECA">
        <w:rPr>
          <w:rFonts w:cstheme="minorHAnsi"/>
          <w:bCs/>
          <w:i/>
          <w:iCs/>
        </w:rPr>
        <w:t xml:space="preserve"> ICPC Regionals</w:t>
      </w:r>
      <w:r w:rsidR="000216C1" w:rsidRPr="00F51ECA">
        <w:rPr>
          <w:rFonts w:cstheme="minorHAnsi"/>
          <w:bCs/>
          <w:i/>
          <w:iCs/>
        </w:rPr>
        <w:t xml:space="preserve"> </w:t>
      </w:r>
      <w:r w:rsidR="008E5B98" w:rsidRPr="00F51ECA">
        <w:rPr>
          <w:rFonts w:cstheme="minorHAnsi"/>
          <w:bCs/>
          <w:i/>
          <w:iCs/>
        </w:rPr>
        <w:t>(</w:t>
      </w:r>
      <w:r w:rsidR="000216C1" w:rsidRPr="00F51ECA">
        <w:rPr>
          <w:rFonts w:cstheme="minorHAnsi"/>
          <w:bCs/>
          <w:i/>
          <w:iCs/>
        </w:rPr>
        <w:t>NCNA</w:t>
      </w:r>
      <w:r w:rsidR="008E5B98" w:rsidRPr="00F51ECA">
        <w:rPr>
          <w:rFonts w:cstheme="minorHAnsi"/>
          <w:bCs/>
          <w:i/>
          <w:iCs/>
        </w:rPr>
        <w:t>)</w:t>
      </w:r>
      <w:r w:rsidR="009954A3" w:rsidRPr="00F51ECA">
        <w:rPr>
          <w:rFonts w:cstheme="minorHAnsi"/>
          <w:bCs/>
          <w:i/>
          <w:iCs/>
        </w:rPr>
        <w:t>:</w:t>
      </w:r>
      <w:r w:rsidR="000216C1" w:rsidRPr="00F51ECA">
        <w:rPr>
          <w:rFonts w:cstheme="minorHAnsi"/>
        </w:rPr>
        <w:t xml:space="preserve"> </w:t>
      </w:r>
      <w:r w:rsidR="00273A7E" w:rsidRPr="00F51ECA">
        <w:rPr>
          <w:rFonts w:cstheme="minorHAnsi"/>
        </w:rPr>
        <w:t>3</w:t>
      </w:r>
      <w:r w:rsidR="00273A7E" w:rsidRPr="00F51ECA">
        <w:rPr>
          <w:rFonts w:cstheme="minorHAnsi"/>
          <w:vertAlign w:val="superscript"/>
        </w:rPr>
        <w:t>rd</w:t>
      </w:r>
      <w:r w:rsidR="00273A7E" w:rsidRPr="00F51ECA">
        <w:rPr>
          <w:rFonts w:cstheme="minorHAnsi"/>
        </w:rPr>
        <w:t xml:space="preserve"> rank in</w:t>
      </w:r>
      <w:r w:rsidR="003975C0" w:rsidRPr="00F51ECA">
        <w:rPr>
          <w:rFonts w:cstheme="minorHAnsi"/>
        </w:rPr>
        <w:t xml:space="preserve"> </w:t>
      </w:r>
      <w:r w:rsidR="00273A7E" w:rsidRPr="00F51ECA">
        <w:rPr>
          <w:rFonts w:cstheme="minorHAnsi"/>
        </w:rPr>
        <w:t>University</w:t>
      </w:r>
      <w:r w:rsidR="003975C0" w:rsidRPr="00F51ECA">
        <w:rPr>
          <w:rFonts w:cstheme="minorHAnsi"/>
        </w:rPr>
        <w:t xml:space="preserve"> of Winnipeg</w:t>
      </w:r>
      <w:r w:rsidR="00273A7E" w:rsidRPr="00F51ECA">
        <w:rPr>
          <w:rFonts w:cstheme="minorHAnsi"/>
        </w:rPr>
        <w:t>.</w:t>
      </w:r>
    </w:p>
    <w:p w14:paraId="44963781" w14:textId="77777777" w:rsidR="00300698" w:rsidRPr="009954A3" w:rsidRDefault="00322B18" w:rsidP="00300698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1516970808"/>
          <w:placeholder>
            <w:docPart w:val="5C3AB7DB5BB144F689DAFEAC36473984"/>
          </w:placeholder>
          <w:temporary/>
          <w:showingPlcHdr/>
          <w15:appearance w15:val="hidden"/>
        </w:sdtPr>
        <w:sdtEndPr/>
        <w:sdtContent>
          <w:r w:rsidR="00300698" w:rsidRPr="009954A3">
            <w:rPr>
              <w:rFonts w:asciiTheme="minorHAnsi" w:hAnsiTheme="minorHAnsi" w:cstheme="minorHAnsi"/>
              <w:b/>
              <w:sz w:val="20"/>
              <w:szCs w:val="20"/>
            </w:rPr>
            <w:t>Education</w:t>
          </w:r>
        </w:sdtContent>
      </w:sdt>
    </w:p>
    <w:tbl>
      <w:tblPr>
        <w:tblW w:w="4877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325"/>
        <w:gridCol w:w="2102"/>
      </w:tblGrid>
      <w:tr w:rsidR="00300698" w:rsidRPr="009954A3" w14:paraId="65CF78B0" w14:textId="77777777" w:rsidTr="009954A3">
        <w:trPr>
          <w:trHeight w:val="768"/>
        </w:trPr>
        <w:tc>
          <w:tcPr>
            <w:tcW w:w="6326" w:type="dxa"/>
          </w:tcPr>
          <w:p w14:paraId="51DC1924" w14:textId="77777777" w:rsidR="00300698" w:rsidRPr="009954A3" w:rsidRDefault="007826E0" w:rsidP="007D5AB6">
            <w:pPr>
              <w:pStyle w:val="Heading2"/>
              <w:rPr>
                <w:rFonts w:cstheme="minorHAnsi"/>
              </w:rPr>
            </w:pPr>
            <w:r w:rsidRPr="009954A3">
              <w:rPr>
                <w:rFonts w:cstheme="minorHAnsi"/>
              </w:rPr>
              <w:t>The University of Winnipeg</w:t>
            </w:r>
          </w:p>
          <w:p w14:paraId="03BD6CA6" w14:textId="77777777" w:rsidR="00D3324E" w:rsidRPr="009954A3" w:rsidRDefault="007826E0" w:rsidP="00AA1ACB">
            <w:pPr>
              <w:pStyle w:val="Location"/>
              <w:rPr>
                <w:rFonts w:cstheme="minorHAnsi"/>
              </w:rPr>
            </w:pPr>
            <w:r w:rsidRPr="009954A3">
              <w:rPr>
                <w:rFonts w:cstheme="minorHAnsi"/>
              </w:rPr>
              <w:t>Winnipeg, Manitoba</w:t>
            </w:r>
          </w:p>
          <w:p w14:paraId="14FDC55E" w14:textId="4C54C001" w:rsidR="00D91597" w:rsidRPr="009954A3" w:rsidRDefault="007826E0" w:rsidP="005F27C1">
            <w:pPr>
              <w:pStyle w:val="ListParagraph"/>
              <w:spacing w:before="0" w:after="0" w:line="240" w:lineRule="auto"/>
              <w:rPr>
                <w:rFonts w:cstheme="minorHAnsi"/>
                <w:spacing w:val="0"/>
                <w:lang w:val="en-CA" w:eastAsia="en-CA"/>
              </w:rPr>
            </w:pPr>
            <w:r w:rsidRPr="009954A3">
              <w:rPr>
                <w:rFonts w:cstheme="minorHAnsi"/>
              </w:rPr>
              <w:t>Bachelor of Science</w:t>
            </w:r>
            <w:r w:rsidR="009954A3">
              <w:rPr>
                <w:rFonts w:cstheme="minorHAnsi"/>
              </w:rPr>
              <w:t xml:space="preserve"> (</w:t>
            </w:r>
            <w:r w:rsidR="009954A3" w:rsidRPr="009954A3">
              <w:rPr>
                <w:rFonts w:cstheme="minorHAnsi"/>
              </w:rPr>
              <w:t>Honors</w:t>
            </w:r>
            <w:r w:rsidR="009954A3">
              <w:rPr>
                <w:rFonts w:cstheme="minorHAnsi"/>
              </w:rPr>
              <w:t>)</w:t>
            </w:r>
            <w:r w:rsidRPr="009954A3">
              <w:rPr>
                <w:rFonts w:cstheme="minorHAnsi"/>
              </w:rPr>
              <w:t xml:space="preserve"> in Applied Computer Science</w:t>
            </w:r>
          </w:p>
          <w:p w14:paraId="65F68FC5" w14:textId="3158568B" w:rsidR="00125E6A" w:rsidRPr="00787372" w:rsidRDefault="00125E6A" w:rsidP="00787372">
            <w:pPr>
              <w:spacing w:before="0" w:after="0" w:line="240" w:lineRule="auto"/>
              <w:ind w:left="432"/>
              <w:rPr>
                <w:rFonts w:cstheme="minorHAnsi"/>
                <w:spacing w:val="0"/>
                <w:lang w:val="en-CA" w:eastAsia="en-CA"/>
              </w:rPr>
            </w:pPr>
          </w:p>
          <w:p w14:paraId="417FDA1A" w14:textId="77777777" w:rsidR="007826E0" w:rsidRPr="009954A3" w:rsidRDefault="007826E0" w:rsidP="007826E0">
            <w:pPr>
              <w:spacing w:before="0" w:after="0" w:line="240" w:lineRule="auto"/>
              <w:rPr>
                <w:rFonts w:cstheme="minorHAnsi"/>
              </w:rPr>
            </w:pPr>
          </w:p>
        </w:tc>
        <w:tc>
          <w:tcPr>
            <w:tcW w:w="2102" w:type="dxa"/>
          </w:tcPr>
          <w:p w14:paraId="60DEFE52" w14:textId="77777777" w:rsidR="00300698" w:rsidRPr="009954A3" w:rsidRDefault="00D91597" w:rsidP="006962EF">
            <w:pPr>
              <w:pStyle w:val="Dates"/>
              <w:rPr>
                <w:rFonts w:cstheme="minorHAnsi"/>
              </w:rPr>
            </w:pPr>
            <w:r w:rsidRPr="009954A3">
              <w:rPr>
                <w:rFonts w:cstheme="minorHAnsi"/>
              </w:rPr>
              <w:t xml:space="preserve">May 2019- Present </w:t>
            </w:r>
          </w:p>
        </w:tc>
      </w:tr>
      <w:tr w:rsidR="00D91597" w:rsidRPr="009954A3" w14:paraId="105E0C81" w14:textId="77777777" w:rsidTr="009954A3">
        <w:trPr>
          <w:trHeight w:val="768"/>
        </w:trPr>
        <w:tc>
          <w:tcPr>
            <w:tcW w:w="6326" w:type="dxa"/>
          </w:tcPr>
          <w:p w14:paraId="6355DD2A" w14:textId="77777777" w:rsidR="00D91597" w:rsidRPr="009954A3" w:rsidRDefault="00D91597" w:rsidP="007D5AB6">
            <w:pPr>
              <w:pStyle w:val="Heading2"/>
              <w:rPr>
                <w:rFonts w:cstheme="minorHAnsi"/>
              </w:rPr>
            </w:pPr>
          </w:p>
        </w:tc>
        <w:tc>
          <w:tcPr>
            <w:tcW w:w="2102" w:type="dxa"/>
          </w:tcPr>
          <w:p w14:paraId="70127D4E" w14:textId="77777777" w:rsidR="00D91597" w:rsidRPr="009954A3" w:rsidRDefault="00D91597" w:rsidP="006962EF">
            <w:pPr>
              <w:pStyle w:val="Dates"/>
              <w:rPr>
                <w:rFonts w:cstheme="minorHAnsi"/>
              </w:rPr>
            </w:pPr>
          </w:p>
        </w:tc>
      </w:tr>
    </w:tbl>
    <w:p w14:paraId="03126B63" w14:textId="50359EF0" w:rsidR="00D91597" w:rsidRPr="009954A3" w:rsidRDefault="00D91597" w:rsidP="00D91597">
      <w:pPr>
        <w:rPr>
          <w:rFonts w:cstheme="minorHAnsi"/>
        </w:rPr>
      </w:pPr>
      <w:r w:rsidRPr="009954A3">
        <w:rPr>
          <w:rFonts w:cstheme="minorHAnsi"/>
        </w:rPr>
        <w:t xml:space="preserve"> </w:t>
      </w:r>
    </w:p>
    <w:sectPr w:rsidR="00D91597" w:rsidRPr="009954A3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3DEC" w14:textId="77777777" w:rsidR="00322B18" w:rsidRDefault="00322B18" w:rsidP="00580C51">
      <w:pPr>
        <w:spacing w:before="0" w:after="0" w:line="240" w:lineRule="auto"/>
      </w:pPr>
      <w:r>
        <w:separator/>
      </w:r>
    </w:p>
  </w:endnote>
  <w:endnote w:type="continuationSeparator" w:id="0">
    <w:p w14:paraId="4DCB1968" w14:textId="77777777" w:rsidR="00322B18" w:rsidRDefault="00322B1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6571" w14:textId="77777777" w:rsidR="00322B18" w:rsidRDefault="00322B1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750B255" w14:textId="77777777" w:rsidR="00322B18" w:rsidRDefault="00322B18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B7C66"/>
    <w:multiLevelType w:val="hybridMultilevel"/>
    <w:tmpl w:val="76BEDFB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89F69D3"/>
    <w:multiLevelType w:val="hybridMultilevel"/>
    <w:tmpl w:val="3AE2729A"/>
    <w:lvl w:ilvl="0" w:tplc="1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0B487EC3"/>
    <w:multiLevelType w:val="hybridMultilevel"/>
    <w:tmpl w:val="B0F06890"/>
    <w:lvl w:ilvl="0" w:tplc="1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0BBE347A"/>
    <w:multiLevelType w:val="hybridMultilevel"/>
    <w:tmpl w:val="CAD86C76"/>
    <w:lvl w:ilvl="0" w:tplc="142C3606">
      <w:numFmt w:val="bullet"/>
      <w:lvlText w:val="-"/>
      <w:lvlJc w:val="left"/>
      <w:pPr>
        <w:ind w:left="183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5" w15:restartNumberingAfterBreak="0">
    <w:nsid w:val="0EBE46EA"/>
    <w:multiLevelType w:val="hybridMultilevel"/>
    <w:tmpl w:val="D19E4004"/>
    <w:lvl w:ilvl="0" w:tplc="3B08F392">
      <w:numFmt w:val="bullet"/>
      <w:lvlText w:val="-"/>
      <w:lvlJc w:val="left"/>
      <w:pPr>
        <w:ind w:left="1827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16" w15:restartNumberingAfterBreak="0">
    <w:nsid w:val="10AB1D04"/>
    <w:multiLevelType w:val="hybridMultilevel"/>
    <w:tmpl w:val="A7225190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B570D0F"/>
    <w:multiLevelType w:val="multilevel"/>
    <w:tmpl w:val="6FC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B55184"/>
    <w:multiLevelType w:val="hybridMultilevel"/>
    <w:tmpl w:val="141E1654"/>
    <w:lvl w:ilvl="0" w:tplc="1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866E7"/>
    <w:multiLevelType w:val="hybridMultilevel"/>
    <w:tmpl w:val="F5D6D00E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DF557E"/>
    <w:multiLevelType w:val="hybridMultilevel"/>
    <w:tmpl w:val="3B4AF7B2"/>
    <w:lvl w:ilvl="0" w:tplc="A2D8D96A">
      <w:numFmt w:val="bullet"/>
      <w:lvlText w:val="-"/>
      <w:lvlJc w:val="left"/>
      <w:pPr>
        <w:ind w:left="1827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24" w15:restartNumberingAfterBreak="0">
    <w:nsid w:val="359B2BDA"/>
    <w:multiLevelType w:val="hybridMultilevel"/>
    <w:tmpl w:val="2390BF64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35C4528A"/>
    <w:multiLevelType w:val="hybridMultilevel"/>
    <w:tmpl w:val="99E2F69C"/>
    <w:lvl w:ilvl="0" w:tplc="1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39D26EB4"/>
    <w:multiLevelType w:val="hybridMultilevel"/>
    <w:tmpl w:val="7C928EF2"/>
    <w:lvl w:ilvl="0" w:tplc="1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3A38480D"/>
    <w:multiLevelType w:val="hybridMultilevel"/>
    <w:tmpl w:val="C3729646"/>
    <w:lvl w:ilvl="0" w:tplc="10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3F100DE3"/>
    <w:multiLevelType w:val="hybridMultilevel"/>
    <w:tmpl w:val="BAAE45CE"/>
    <w:lvl w:ilvl="0" w:tplc="1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 w15:restartNumberingAfterBreak="0">
    <w:nsid w:val="4039003F"/>
    <w:multiLevelType w:val="hybridMultilevel"/>
    <w:tmpl w:val="222C50E4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4757060C"/>
    <w:multiLevelType w:val="hybridMultilevel"/>
    <w:tmpl w:val="AE407C3A"/>
    <w:lvl w:ilvl="0" w:tplc="728E2EA4">
      <w:numFmt w:val="bullet"/>
      <w:lvlText w:val="-"/>
      <w:lvlJc w:val="left"/>
      <w:pPr>
        <w:ind w:left="1827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31" w15:restartNumberingAfterBreak="0">
    <w:nsid w:val="4B79136B"/>
    <w:multiLevelType w:val="hybridMultilevel"/>
    <w:tmpl w:val="4BE89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360AE"/>
    <w:multiLevelType w:val="hybridMultilevel"/>
    <w:tmpl w:val="970295EE"/>
    <w:lvl w:ilvl="0" w:tplc="1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3" w15:restartNumberingAfterBreak="0">
    <w:nsid w:val="52CF2386"/>
    <w:multiLevelType w:val="hybridMultilevel"/>
    <w:tmpl w:val="05840D14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F6899"/>
    <w:multiLevelType w:val="hybridMultilevel"/>
    <w:tmpl w:val="11F68258"/>
    <w:lvl w:ilvl="0" w:tplc="10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5607196B"/>
    <w:multiLevelType w:val="hybridMultilevel"/>
    <w:tmpl w:val="AB241D7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8B73408"/>
    <w:multiLevelType w:val="hybridMultilevel"/>
    <w:tmpl w:val="AC4ECA8E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5C113C13"/>
    <w:multiLevelType w:val="hybridMultilevel"/>
    <w:tmpl w:val="B37AE2F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5F70243A"/>
    <w:multiLevelType w:val="hybridMultilevel"/>
    <w:tmpl w:val="421695B0"/>
    <w:lvl w:ilvl="0" w:tplc="10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1" w15:restartNumberingAfterBreak="0">
    <w:nsid w:val="692463BC"/>
    <w:multiLevelType w:val="hybridMultilevel"/>
    <w:tmpl w:val="4F4A6080"/>
    <w:lvl w:ilvl="0" w:tplc="587C064E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43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11"/>
  </w:num>
  <w:num w:numId="4">
    <w:abstractNumId w:val="17"/>
  </w:num>
  <w:num w:numId="5">
    <w:abstractNumId w:val="20"/>
  </w:num>
  <w:num w:numId="6">
    <w:abstractNumId w:val="40"/>
  </w:num>
  <w:num w:numId="7">
    <w:abstractNumId w:val="3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43"/>
  </w:num>
  <w:num w:numId="19">
    <w:abstractNumId w:val="44"/>
  </w:num>
  <w:num w:numId="20">
    <w:abstractNumId w:val="12"/>
  </w:num>
  <w:num w:numId="21">
    <w:abstractNumId w:val="32"/>
  </w:num>
  <w:num w:numId="22">
    <w:abstractNumId w:val="26"/>
  </w:num>
  <w:num w:numId="23">
    <w:abstractNumId w:val="38"/>
  </w:num>
  <w:num w:numId="24">
    <w:abstractNumId w:val="10"/>
  </w:num>
  <w:num w:numId="25">
    <w:abstractNumId w:val="25"/>
  </w:num>
  <w:num w:numId="26">
    <w:abstractNumId w:val="21"/>
  </w:num>
  <w:num w:numId="27">
    <w:abstractNumId w:val="35"/>
  </w:num>
  <w:num w:numId="28">
    <w:abstractNumId w:val="27"/>
  </w:num>
  <w:num w:numId="29">
    <w:abstractNumId w:val="24"/>
  </w:num>
  <w:num w:numId="30">
    <w:abstractNumId w:val="39"/>
  </w:num>
  <w:num w:numId="31">
    <w:abstractNumId w:val="14"/>
  </w:num>
  <w:num w:numId="32">
    <w:abstractNumId w:val="15"/>
  </w:num>
  <w:num w:numId="33">
    <w:abstractNumId w:val="23"/>
  </w:num>
  <w:num w:numId="34">
    <w:abstractNumId w:val="30"/>
  </w:num>
  <w:num w:numId="35">
    <w:abstractNumId w:val="41"/>
  </w:num>
  <w:num w:numId="36">
    <w:abstractNumId w:val="18"/>
  </w:num>
  <w:num w:numId="37">
    <w:abstractNumId w:val="16"/>
  </w:num>
  <w:num w:numId="38">
    <w:abstractNumId w:val="36"/>
  </w:num>
  <w:num w:numId="39">
    <w:abstractNumId w:val="13"/>
  </w:num>
  <w:num w:numId="40">
    <w:abstractNumId w:val="19"/>
  </w:num>
  <w:num w:numId="41">
    <w:abstractNumId w:val="37"/>
  </w:num>
  <w:num w:numId="42">
    <w:abstractNumId w:val="31"/>
  </w:num>
  <w:num w:numId="43">
    <w:abstractNumId w:val="28"/>
  </w:num>
  <w:num w:numId="44">
    <w:abstractNumId w:val="29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zAyILc0tjEzNjAyUdpeDU4uLM/DyQAsNaADqkR48sAAAA"/>
  </w:docVars>
  <w:rsids>
    <w:rsidRoot w:val="00280113"/>
    <w:rsid w:val="000022EB"/>
    <w:rsid w:val="000214BD"/>
    <w:rsid w:val="000216C1"/>
    <w:rsid w:val="00033380"/>
    <w:rsid w:val="00034F0A"/>
    <w:rsid w:val="0006276C"/>
    <w:rsid w:val="000701B2"/>
    <w:rsid w:val="00075E73"/>
    <w:rsid w:val="00081583"/>
    <w:rsid w:val="000B0EE9"/>
    <w:rsid w:val="0010077D"/>
    <w:rsid w:val="001127A0"/>
    <w:rsid w:val="00116379"/>
    <w:rsid w:val="00125E6A"/>
    <w:rsid w:val="0013567F"/>
    <w:rsid w:val="00165BAF"/>
    <w:rsid w:val="00177AA8"/>
    <w:rsid w:val="001B4B27"/>
    <w:rsid w:val="001C27F8"/>
    <w:rsid w:val="0023147A"/>
    <w:rsid w:val="00236450"/>
    <w:rsid w:val="002432B1"/>
    <w:rsid w:val="00246CCF"/>
    <w:rsid w:val="0025418C"/>
    <w:rsid w:val="00264F92"/>
    <w:rsid w:val="00273A7E"/>
    <w:rsid w:val="00280113"/>
    <w:rsid w:val="002911C8"/>
    <w:rsid w:val="002A0B18"/>
    <w:rsid w:val="00300698"/>
    <w:rsid w:val="00301257"/>
    <w:rsid w:val="00306C2A"/>
    <w:rsid w:val="00322B18"/>
    <w:rsid w:val="00323AAA"/>
    <w:rsid w:val="0032460F"/>
    <w:rsid w:val="00361AFB"/>
    <w:rsid w:val="003626D2"/>
    <w:rsid w:val="00374E86"/>
    <w:rsid w:val="00375877"/>
    <w:rsid w:val="003975C0"/>
    <w:rsid w:val="003B3E12"/>
    <w:rsid w:val="003F5303"/>
    <w:rsid w:val="0041118B"/>
    <w:rsid w:val="004D6619"/>
    <w:rsid w:val="00557584"/>
    <w:rsid w:val="00564401"/>
    <w:rsid w:val="00580C51"/>
    <w:rsid w:val="005C0355"/>
    <w:rsid w:val="005C5D33"/>
    <w:rsid w:val="005F3924"/>
    <w:rsid w:val="00640579"/>
    <w:rsid w:val="006939BA"/>
    <w:rsid w:val="006962EF"/>
    <w:rsid w:val="006E2432"/>
    <w:rsid w:val="006F4F0F"/>
    <w:rsid w:val="007001D6"/>
    <w:rsid w:val="00723045"/>
    <w:rsid w:val="00770FFA"/>
    <w:rsid w:val="007826E0"/>
    <w:rsid w:val="00787372"/>
    <w:rsid w:val="00790D50"/>
    <w:rsid w:val="007A2F12"/>
    <w:rsid w:val="007C5B9E"/>
    <w:rsid w:val="007D5AB6"/>
    <w:rsid w:val="008639EB"/>
    <w:rsid w:val="00866CF9"/>
    <w:rsid w:val="008E18D5"/>
    <w:rsid w:val="008E5B98"/>
    <w:rsid w:val="0090731C"/>
    <w:rsid w:val="00907793"/>
    <w:rsid w:val="009077DC"/>
    <w:rsid w:val="00942976"/>
    <w:rsid w:val="009548CA"/>
    <w:rsid w:val="00987217"/>
    <w:rsid w:val="009954A3"/>
    <w:rsid w:val="009F6EE3"/>
    <w:rsid w:val="00A07D6A"/>
    <w:rsid w:val="00A84E65"/>
    <w:rsid w:val="00A91ED4"/>
    <w:rsid w:val="00AA1ACB"/>
    <w:rsid w:val="00AC26FD"/>
    <w:rsid w:val="00AF0D04"/>
    <w:rsid w:val="00AF1168"/>
    <w:rsid w:val="00B54803"/>
    <w:rsid w:val="00B97A1E"/>
    <w:rsid w:val="00BB08BD"/>
    <w:rsid w:val="00BB2B3D"/>
    <w:rsid w:val="00BC249D"/>
    <w:rsid w:val="00BE42DE"/>
    <w:rsid w:val="00C04705"/>
    <w:rsid w:val="00C069B4"/>
    <w:rsid w:val="00C302EE"/>
    <w:rsid w:val="00C55F0B"/>
    <w:rsid w:val="00C57C87"/>
    <w:rsid w:val="00C666C9"/>
    <w:rsid w:val="00C70A9D"/>
    <w:rsid w:val="00C77832"/>
    <w:rsid w:val="00CB1F54"/>
    <w:rsid w:val="00CD22BE"/>
    <w:rsid w:val="00D3324E"/>
    <w:rsid w:val="00D449BA"/>
    <w:rsid w:val="00D4662D"/>
    <w:rsid w:val="00D720EA"/>
    <w:rsid w:val="00D91597"/>
    <w:rsid w:val="00D97489"/>
    <w:rsid w:val="00DE7766"/>
    <w:rsid w:val="00E33FCE"/>
    <w:rsid w:val="00E64C2A"/>
    <w:rsid w:val="00E85ACE"/>
    <w:rsid w:val="00F510D1"/>
    <w:rsid w:val="00F51ECA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31799"/>
  <w15:docId w15:val="{67BB02CB-9AFA-4614-A1B4-980F6E0B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80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1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6E0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esh%20Patel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2BBC04A8454C2C947B60D868582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D7D19-C441-4279-A85E-A6DA2087510C}"/>
      </w:docPartPr>
      <w:docPartBody>
        <w:p w:rsidR="00753B9B" w:rsidRDefault="000B05BC">
          <w:pPr>
            <w:pStyle w:val="032BBC04A8454C2C947B60D868582638"/>
          </w:pPr>
          <w:r>
            <w:t>Summary</w:t>
          </w:r>
        </w:p>
      </w:docPartBody>
    </w:docPart>
    <w:docPart>
      <w:docPartPr>
        <w:name w:val="24A8128F65B84E6B8F107164FB20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B598D-93CC-4874-8737-8FD1547556D9}"/>
      </w:docPartPr>
      <w:docPartBody>
        <w:p w:rsidR="00753B9B" w:rsidRDefault="000B05BC">
          <w:pPr>
            <w:pStyle w:val="24A8128F65B84E6B8F107164FB205022"/>
          </w:pPr>
          <w:r>
            <w:t>Computer skills</w:t>
          </w:r>
        </w:p>
      </w:docPartBody>
    </w:docPart>
    <w:docPart>
      <w:docPartPr>
        <w:name w:val="F7A33916352A49AE89B4817BFCFDB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97E32-9031-44CF-BA28-2AB6612F8C31}"/>
      </w:docPartPr>
      <w:docPartBody>
        <w:p w:rsidR="00753B9B" w:rsidRDefault="000B05BC">
          <w:pPr>
            <w:pStyle w:val="F7A33916352A49AE89B4817BFCFDB5CD"/>
          </w:pPr>
          <w:r>
            <w:t>Experience</w:t>
          </w:r>
        </w:p>
      </w:docPartBody>
    </w:docPart>
    <w:docPart>
      <w:docPartPr>
        <w:name w:val="5C3AB7DB5BB144F689DAFEAC3647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FA665-485D-4804-ABE9-9726A5572DCF}"/>
      </w:docPartPr>
      <w:docPartBody>
        <w:p w:rsidR="00753B9B" w:rsidRDefault="000B05BC">
          <w:pPr>
            <w:pStyle w:val="5C3AB7DB5BB144F689DAFEAC36473984"/>
          </w:pPr>
          <w:r>
            <w:t>Education</w:t>
          </w:r>
        </w:p>
      </w:docPartBody>
    </w:docPart>
    <w:docPart>
      <w:docPartPr>
        <w:name w:val="6113D7C04E094ECFA8A4BB588439E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EEA0-2766-424A-97DB-3D582431BAE5}"/>
      </w:docPartPr>
      <w:docPartBody>
        <w:p w:rsidR="00C9503E" w:rsidRDefault="000872B1" w:rsidP="000872B1">
          <w:pPr>
            <w:pStyle w:val="6113D7C04E094ECFA8A4BB588439E321"/>
          </w:pPr>
          <w:r w:rsidRPr="00116379">
            <w:t>Languages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18"/>
    <w:rsid w:val="000872B1"/>
    <w:rsid w:val="000B05BC"/>
    <w:rsid w:val="0019662D"/>
    <w:rsid w:val="002D3E8F"/>
    <w:rsid w:val="00390E18"/>
    <w:rsid w:val="00580980"/>
    <w:rsid w:val="00753B9B"/>
    <w:rsid w:val="00757440"/>
    <w:rsid w:val="008B131D"/>
    <w:rsid w:val="009A58F7"/>
    <w:rsid w:val="00AC3755"/>
    <w:rsid w:val="00B46887"/>
    <w:rsid w:val="00BE49D6"/>
    <w:rsid w:val="00C9503E"/>
    <w:rsid w:val="00D9511A"/>
    <w:rsid w:val="00E43977"/>
    <w:rsid w:val="00E6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BD3C9F04824762AB18ED536558C39F">
    <w:name w:val="67BD3C9F04824762AB18ED536558C39F"/>
  </w:style>
  <w:style w:type="paragraph" w:customStyle="1" w:styleId="E5A880C98780419F94882B3AEA8F15F1">
    <w:name w:val="E5A880C98780419F94882B3AEA8F15F1"/>
  </w:style>
  <w:style w:type="paragraph" w:customStyle="1" w:styleId="229667B8957348238DF0A98D3333A5C6">
    <w:name w:val="229667B8957348238DF0A98D3333A5C6"/>
  </w:style>
  <w:style w:type="paragraph" w:customStyle="1" w:styleId="8A304FD2307345FA8D8BACD81C403C5C">
    <w:name w:val="8A304FD2307345FA8D8BACD81C403C5C"/>
  </w:style>
  <w:style w:type="paragraph" w:customStyle="1" w:styleId="AF3D37BBC9874F27A17652B05C9EBEEC">
    <w:name w:val="AF3D37BBC9874F27A17652B05C9EBEEC"/>
  </w:style>
  <w:style w:type="paragraph" w:customStyle="1" w:styleId="032BBC04A8454C2C947B60D868582638">
    <w:name w:val="032BBC04A8454C2C947B60D868582638"/>
  </w:style>
  <w:style w:type="paragraph" w:customStyle="1" w:styleId="A1EAD80DE7B847EFA1803DFA5D57722B">
    <w:name w:val="A1EAD80DE7B847EFA1803DFA5D57722B"/>
  </w:style>
  <w:style w:type="paragraph" w:customStyle="1" w:styleId="24A8128F65B84E6B8F107164FB205022">
    <w:name w:val="24A8128F65B84E6B8F107164FB205022"/>
  </w:style>
  <w:style w:type="paragraph" w:customStyle="1" w:styleId="B01A77E0E0C846038D0E0689E99225A0">
    <w:name w:val="B01A77E0E0C846038D0E0689E99225A0"/>
  </w:style>
  <w:style w:type="paragraph" w:customStyle="1" w:styleId="0DA9548078984DAAA00B9D641519457A">
    <w:name w:val="0DA9548078984DAAA00B9D641519457A"/>
  </w:style>
  <w:style w:type="paragraph" w:customStyle="1" w:styleId="F3B86A44880F4B45B7DEAEEED596B945">
    <w:name w:val="F3B86A44880F4B45B7DEAEEED596B945"/>
  </w:style>
  <w:style w:type="paragraph" w:customStyle="1" w:styleId="49814DDEC3924DDEB3E2E7047986BD27">
    <w:name w:val="49814DDEC3924DDEB3E2E7047986BD27"/>
  </w:style>
  <w:style w:type="paragraph" w:customStyle="1" w:styleId="79F072BDDC2E46218F35CC0D2EC98E04">
    <w:name w:val="79F072BDDC2E46218F35CC0D2EC98E04"/>
  </w:style>
  <w:style w:type="paragraph" w:customStyle="1" w:styleId="21C0F458E9BB4ECB9D1E951405EC4280">
    <w:name w:val="21C0F458E9BB4ECB9D1E951405EC4280"/>
  </w:style>
  <w:style w:type="paragraph" w:customStyle="1" w:styleId="F7A33916352A49AE89B4817BFCFDB5CD">
    <w:name w:val="F7A33916352A49AE89B4817BFCFDB5CD"/>
  </w:style>
  <w:style w:type="paragraph" w:customStyle="1" w:styleId="1F0BC0457C7947EE89C725097E8915CC">
    <w:name w:val="1F0BC0457C7947EE89C725097E8915CC"/>
  </w:style>
  <w:style w:type="paragraph" w:customStyle="1" w:styleId="51891EB76C5440F3AE31B4384FE8403F">
    <w:name w:val="51891EB76C5440F3AE31B4384FE8403F"/>
  </w:style>
  <w:style w:type="paragraph" w:customStyle="1" w:styleId="E9683E6DCB3E4E4B9489DD56208635B1">
    <w:name w:val="E9683E6DCB3E4E4B9489DD56208635B1"/>
  </w:style>
  <w:style w:type="paragraph" w:customStyle="1" w:styleId="5A183633704440D0B88AFC8124FE59B6">
    <w:name w:val="5A183633704440D0B88AFC8124FE59B6"/>
  </w:style>
  <w:style w:type="paragraph" w:customStyle="1" w:styleId="02AA7E5B7A4C4A3DA11F708E6205A5EB">
    <w:name w:val="02AA7E5B7A4C4A3DA11F708E6205A5EB"/>
  </w:style>
  <w:style w:type="paragraph" w:customStyle="1" w:styleId="25AEF2282CB045639C586AB4431F9A0C">
    <w:name w:val="25AEF2282CB045639C586AB4431F9A0C"/>
  </w:style>
  <w:style w:type="paragraph" w:customStyle="1" w:styleId="AEE9597866474C738724C92DB347D17D">
    <w:name w:val="AEE9597866474C738724C92DB347D17D"/>
  </w:style>
  <w:style w:type="paragraph" w:customStyle="1" w:styleId="68871DFD047144D0BE05EF4CC4C13179">
    <w:name w:val="68871DFD047144D0BE05EF4CC4C13179"/>
  </w:style>
  <w:style w:type="paragraph" w:customStyle="1" w:styleId="934DCBCE13E443148E6E9D72204DF2BD">
    <w:name w:val="934DCBCE13E443148E6E9D72204DF2BD"/>
  </w:style>
  <w:style w:type="paragraph" w:customStyle="1" w:styleId="A8768E56462243078191FC5C35DADBC4">
    <w:name w:val="A8768E56462243078191FC5C35DADBC4"/>
  </w:style>
  <w:style w:type="paragraph" w:customStyle="1" w:styleId="C7AC4F8F07C141D6B318435A0856BFB9">
    <w:name w:val="C7AC4F8F07C141D6B318435A0856BFB9"/>
  </w:style>
  <w:style w:type="paragraph" w:customStyle="1" w:styleId="B663D866B0DD47CDA5A6B8E13E6A5EF6">
    <w:name w:val="B663D866B0DD47CDA5A6B8E13E6A5EF6"/>
  </w:style>
  <w:style w:type="paragraph" w:customStyle="1" w:styleId="6E40695E4270415E921AA2729C6026C5">
    <w:name w:val="6E40695E4270415E921AA2729C6026C5"/>
  </w:style>
  <w:style w:type="paragraph" w:customStyle="1" w:styleId="550ED6CE853E4ADCBFFFC1E2462DB7BC">
    <w:name w:val="550ED6CE853E4ADCBFFFC1E2462DB7BC"/>
  </w:style>
  <w:style w:type="paragraph" w:customStyle="1" w:styleId="C5F2BD5D7B774D2AA30013E0255BC751">
    <w:name w:val="C5F2BD5D7B774D2AA30013E0255BC751"/>
  </w:style>
  <w:style w:type="paragraph" w:customStyle="1" w:styleId="F5990CEA799C4BB1AC0B3D94DED06DA6">
    <w:name w:val="F5990CEA799C4BB1AC0B3D94DED06DA6"/>
  </w:style>
  <w:style w:type="paragraph" w:customStyle="1" w:styleId="C8DCE2A7CF314FFCBBDB376F979E2289">
    <w:name w:val="C8DCE2A7CF314FFCBBDB376F979E2289"/>
  </w:style>
  <w:style w:type="paragraph" w:customStyle="1" w:styleId="F5FE273578EF4B13819C76DBCAC1DDAA">
    <w:name w:val="F5FE273578EF4B13819C76DBCAC1DDAA"/>
  </w:style>
  <w:style w:type="paragraph" w:customStyle="1" w:styleId="5C3AB7DB5BB144F689DAFEAC36473984">
    <w:name w:val="5C3AB7DB5BB144F689DAFEAC36473984"/>
  </w:style>
  <w:style w:type="paragraph" w:customStyle="1" w:styleId="C9FE5897252B402C9C8D7C2512AA2CF3">
    <w:name w:val="C9FE5897252B402C9C8D7C2512AA2CF3"/>
  </w:style>
  <w:style w:type="paragraph" w:customStyle="1" w:styleId="E4D1AC7B7C774983B85858A4DD2EE11C">
    <w:name w:val="E4D1AC7B7C774983B85858A4DD2EE11C"/>
  </w:style>
  <w:style w:type="paragraph" w:customStyle="1" w:styleId="398C7F28CD534968AF5DA8F6D354E565">
    <w:name w:val="398C7F28CD534968AF5DA8F6D354E565"/>
  </w:style>
  <w:style w:type="paragraph" w:customStyle="1" w:styleId="02ACE75E8C334F87B624BA5F3A96984E">
    <w:name w:val="02ACE75E8C334F87B624BA5F3A96984E"/>
  </w:style>
  <w:style w:type="paragraph" w:customStyle="1" w:styleId="52485F282A794ABFA3E66630789945F5">
    <w:name w:val="52485F282A794ABFA3E66630789945F5"/>
    <w:rsid w:val="00390E18"/>
  </w:style>
  <w:style w:type="paragraph" w:customStyle="1" w:styleId="C317442B4C764D35B865CF58C7DA4941">
    <w:name w:val="C317442B4C764D35B865CF58C7DA4941"/>
    <w:rsid w:val="00753B9B"/>
  </w:style>
  <w:style w:type="paragraph" w:customStyle="1" w:styleId="DD515EB115D04522B9BFB6297E5B9CAE">
    <w:name w:val="DD515EB115D04522B9BFB6297E5B9CAE"/>
    <w:rsid w:val="00753B9B"/>
  </w:style>
  <w:style w:type="paragraph" w:customStyle="1" w:styleId="E7D1A27843854EDAAA1682E0E4F44965">
    <w:name w:val="E7D1A27843854EDAAA1682E0E4F44965"/>
    <w:rsid w:val="00753B9B"/>
  </w:style>
  <w:style w:type="paragraph" w:customStyle="1" w:styleId="426D509359584C358416E1634A75E586">
    <w:name w:val="426D509359584C358416E1634A75E586"/>
    <w:rsid w:val="00753B9B"/>
  </w:style>
  <w:style w:type="paragraph" w:customStyle="1" w:styleId="91341BB7B00747F79A14F0411327DEF9">
    <w:name w:val="91341BB7B00747F79A14F0411327DEF9"/>
    <w:rsid w:val="00753B9B"/>
  </w:style>
  <w:style w:type="paragraph" w:customStyle="1" w:styleId="6113D7C04E094ECFA8A4BB588439E321">
    <w:name w:val="6113D7C04E094ECFA8A4BB588439E321"/>
    <w:rsid w:val="00087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05C1-8CAC-4310-B585-9F094FB5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257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Patel</dc:creator>
  <cp:lastModifiedBy>Mr Nirmal Bharatbhai Patel</cp:lastModifiedBy>
  <cp:revision>15</cp:revision>
  <cp:lastPrinted>2019-10-22T16:06:00Z</cp:lastPrinted>
  <dcterms:created xsi:type="dcterms:W3CDTF">2019-10-21T23:19:00Z</dcterms:created>
  <dcterms:modified xsi:type="dcterms:W3CDTF">2020-09-04T03:28:00Z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